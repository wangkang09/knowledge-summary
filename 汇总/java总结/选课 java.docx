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import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java.util.*;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handle(Map&lt;Integer,List&lt;Integer&gt;&gt; map,Queue&lt;Integer&gt; queue){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List&lt;String&gt; strings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ArrayList&lt;&gt;();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while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(!queue.isEmpty()){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StringBuilder sb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StringBuilder("");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id = queue.poll();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List&lt;Integer&gt; list = map.get(id);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(list.size()&gt;1){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(id&lt;10){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    sb.append("0");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sb.append(id+" 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0; i &lt; list.size() ; 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    sb.append(list.get(i));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   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(i!=list.size()-1)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        sb.append(" 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strings.add(sb.toString());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(strings.isEmpty())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System.out.println("YES");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else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0; i &lt; strings.size(); 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System.out.println(strings.get(i));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public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static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main(String[] args)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Scanner scanner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Scanner(System.in);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n = scanner.nextInt();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Map&lt;Integer,List&lt;Integer&gt;&gt; map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HashMap&lt;&gt;();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Queue&lt;Integer&gt; queue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PriorityQueue&lt;&gt;();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for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 = 0; i &lt; n; i++) 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str = scanner.nextInt();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int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id = scanner.nextInt();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if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(map.containsKey(str)){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map.get(str).add(id);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}else{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List&lt;Integer&gt; list = new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ArrayList&lt;&gt;();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list.add(id);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map.put(str,list);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    queue.add(str);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    handle(map,queue);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 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A5B4D"/>
    <w:rsid w:val="3DDA5B4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styleId="4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2018-05-28T13:43:00Z</dcterms:created>
  <dc:creator>Administrator</dc:creator>
  <cp:lastModifiedBy>Administrator</cp:lastModifiedBy>
  <dcterms:modified xsi:type="dcterms:W3CDTF">2018-05-28T13:43:55Z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