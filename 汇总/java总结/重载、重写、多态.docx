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重载、重写、多态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重写（override）：就是重写了一个方法，以实现不同的功能。一般是用于子类在继承父类时，重新实现父类中的方法。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重写的参数列表必须与被重写的方法相同，否则是重载。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重写方法的</w:t>
      </w:r>
      <w:r>
        <w:rPr>
          <w:rFonts w:hint="eastAsia"/>
          <w:color w:val="FF0000"/>
          <w:lang w:val="en-US" w:eastAsia="zh-CN"/>
        </w:rPr>
        <w:t>访问修饰符必须大于等于被重写的方法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0000FF"/>
          <w:lang w:val="en-US" w:eastAsia="zh-CN"/>
        </w:rPr>
        <w:t>若小于的话子类方法如果是private的话，父类的引用就不能指向子类对象的方法了。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3）重写方法的</w:t>
      </w:r>
      <w:r>
        <w:rPr>
          <w:rFonts w:hint="eastAsia"/>
          <w:color w:val="FF0000"/>
          <w:lang w:val="en-US" w:eastAsia="zh-CN"/>
        </w:rPr>
        <w:t>返回值必须和被重写的方法一致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4）重写方法所抛出的</w:t>
      </w:r>
      <w:r>
        <w:rPr>
          <w:rFonts w:hint="eastAsia"/>
          <w:color w:val="FF0000"/>
          <w:lang w:val="en-US" w:eastAsia="zh-CN"/>
        </w:rPr>
        <w:t>异常必须小于等于</w:t>
      </w:r>
      <w:r>
        <w:rPr>
          <w:rFonts w:hint="eastAsia"/>
          <w:lang w:val="en-US" w:eastAsia="zh-CN"/>
        </w:rPr>
        <w:t>被重写方法。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5）被重写的方法不能为private，否则在其子类中只是新定义了一个方法，并没有对其进行重写。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6）静态方法不能被重写（编译出错）。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7）私有方法和静态方法都是静态解析的。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重载（overload）：一般是用于在一个类内实现若干重载方法，这些方法的名称相同而参数形式不同。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在使用重载时</w:t>
      </w:r>
      <w:r>
        <w:rPr>
          <w:rFonts w:hint="eastAsia"/>
          <w:color w:val="FF0000"/>
          <w:lang w:val="en-US" w:eastAsia="zh-CN"/>
        </w:rPr>
        <w:t>只能通过相同的方法名、不同的参数形式实现</w:t>
      </w:r>
      <w:r>
        <w:rPr>
          <w:rFonts w:hint="eastAsia"/>
          <w:lang w:val="en-US" w:eastAsia="zh-CN"/>
        </w:rPr>
        <w:t>。可以是不同的参数类型、不同的参数个数、不同的参数顺序。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不能通过</w:t>
      </w:r>
      <w:r>
        <w:rPr>
          <w:rFonts w:hint="eastAsia"/>
          <w:color w:val="0000FF"/>
          <w:lang w:val="en-US" w:eastAsia="zh-CN"/>
        </w:rPr>
        <w:t>访问权限、返回类型、抛出的异常</w:t>
      </w:r>
      <w:r>
        <w:rPr>
          <w:rFonts w:hint="eastAsia"/>
          <w:lang w:val="en-US" w:eastAsia="zh-CN"/>
        </w:rPr>
        <w:t>进行重载。</w:t>
      </w:r>
      <w:r>
        <w:rPr>
          <w:rFonts w:hint="eastAsia"/>
          <w:color w:val="FF0000"/>
          <w:lang w:val="en-US" w:eastAsia="zh-CN"/>
        </w:rPr>
        <w:t>如果返回类型不同但是参数列表完全一样会报错，方法重复定义。</w:t>
      </w:r>
      <w:r>
        <w:rPr>
          <w:rFonts w:hint="eastAsia"/>
          <w:lang w:val="en-US" w:eastAsia="zh-CN"/>
        </w:rPr>
        <w:t>行重xx.getXX();没有对返回值的限制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方法的异常类型和数目不会对重载造成影响。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多态的概念比较复杂，有多种意义的多态，一个有趣但不严谨的说法是：继承是子类使用父类的方法，而</w:t>
      </w:r>
      <w:r>
        <w:rPr>
          <w:rFonts w:hint="eastAsia"/>
          <w:color w:val="FF0000"/>
          <w:lang w:val="en-US" w:eastAsia="zh-CN"/>
        </w:rPr>
        <w:t>多态则是父类使用子类的方法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0000FF"/>
          <w:lang w:val="en-US" w:eastAsia="zh-CN"/>
        </w:rPr>
        <w:t>父类的引用可以指向子类对象的方法。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一般，我们</w:t>
      </w:r>
      <w:r>
        <w:rPr>
          <w:rFonts w:hint="eastAsia"/>
          <w:color w:val="FF0000"/>
          <w:lang w:val="en-US" w:eastAsia="zh-CN"/>
        </w:rPr>
        <w:t>使用多态是为了避免在父类里大量重载引起代码臃肿且难于维护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如果使用多态的话，最终所选取的方法是按照以下顺序来的：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This.show(O)-&gt;super.show(o);-&gt;this.show(super(o));-&gt;super.show(super(o));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如果父类指向的子类对象，重写了父类的方法，则调用子类的方法。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重写和重载时JAVA多态的不同表现，重写是父类与子类之间多态性的表现，重载是一个类之间多态的表现。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Jvm会具体到哪个类的那个方法，带方法的参数和返回值。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但具体是那个对象，要在运行时确定。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 man = new Man();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 是静态类型。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是实际类型。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Shape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void main(String[]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Triangle tri = new Triangle();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System.out.println("Triangle is a type of shape? " + tri.isShape());//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Shape shape = new Triangle();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System.out.println("My shape has " + shape.getSides() + " sides."); //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Rectangle Rec = new Rectangle();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Shape shape2 = Rec;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System.out.println("My shape has " + shape2.getSides(Rec) + " sides."); //重载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boolean isShape(){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int getSides(){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0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int getSides(Triangle tri){ //重载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3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int getSides(Rectangle rec){ //重载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4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Triangle extends Shape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int getSides() { //重写,实现多态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Rectangle extends Shape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int getSides(int i) { //重载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F3176"/>
    <w:multiLevelType w:val="singleLevel"/>
    <w:tmpl w:val="24FF317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E397B8B"/>
    <w:multiLevelType w:val="singleLevel"/>
    <w:tmpl w:val="2E397B8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E1A3B"/>
    <w:rsid w:val="010B5C7C"/>
    <w:rsid w:val="0FDE1A3B"/>
    <w:rsid w:val="25215A2B"/>
    <w:rsid w:val="2D85299D"/>
    <w:rsid w:val="36A1076A"/>
    <w:rsid w:val="3D810CE5"/>
    <w:rsid w:val="4382165F"/>
    <w:rsid w:val="49333D9E"/>
    <w:rsid w:val="4BAA5CB6"/>
    <w:rsid w:val="6916040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2018-05-28T15:14:00Z</dcterms:created>
  <dc:creator>Administrator</dc:creator>
  <cp:lastModifiedBy>星晴1368861533</cp:lastModifiedBy>
  <dcterms:modified xsi:type="dcterms:W3CDTF">2018-06-08T02:22:43Z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